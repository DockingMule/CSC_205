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C1AD" w14:textId="1054D031" w:rsidR="00F9444C" w:rsidRDefault="009A3128">
      <w:pPr>
        <w:pStyle w:val="NoSpacing"/>
      </w:pPr>
      <w:r>
        <w:t>Austin Alloway</w:t>
      </w:r>
    </w:p>
    <w:p w14:paraId="3DB0EE07" w14:textId="352CA8A2" w:rsidR="00E614DD" w:rsidRDefault="009A3128">
      <w:pPr>
        <w:pStyle w:val="NoSpacing"/>
      </w:pPr>
      <w:r>
        <w:t>Professor D’Argenio</w:t>
      </w:r>
    </w:p>
    <w:p w14:paraId="47A856C3" w14:textId="6D9D7BBE" w:rsidR="00E614DD" w:rsidRDefault="009A3128">
      <w:pPr>
        <w:pStyle w:val="NoSpacing"/>
      </w:pPr>
      <w:r>
        <w:t>HIS 102</w:t>
      </w:r>
    </w:p>
    <w:p w14:paraId="201556FA" w14:textId="69AFCFEC" w:rsidR="00E614DD" w:rsidRDefault="009A3128">
      <w:pPr>
        <w:pStyle w:val="NoSpacing"/>
      </w:pPr>
      <w:r>
        <w:t>14 July 2018</w:t>
      </w:r>
    </w:p>
    <w:p w14:paraId="1B8E3AED" w14:textId="7D3D77B6" w:rsidR="00E614DD" w:rsidRDefault="009A3128" w:rsidP="009A3128">
      <w:pPr>
        <w:pStyle w:val="Title"/>
      </w:pPr>
      <w:r>
        <w:t>The Cold War</w:t>
      </w:r>
    </w:p>
    <w:p w14:paraId="3A268750" w14:textId="7321EE30" w:rsidR="009A3128" w:rsidRDefault="009A3128" w:rsidP="009A3128"/>
    <w:p w14:paraId="77BB9761" w14:textId="6528B632" w:rsidR="009A3128" w:rsidRDefault="009A3128" w:rsidP="009A3128">
      <w:r>
        <w:t xml:space="preserve">After WWII Soviet Union had gained control of the Baltic countries, Eastern European countries, and eastern parts of Poland while America had kept control of western European countries ensure their democratic </w:t>
      </w:r>
      <w:r w:rsidR="00E30C99">
        <w:t>governments</w:t>
      </w:r>
      <w:r>
        <w:t xml:space="preserve">. This divided Europe between the communist soviet held east and the democratic west. This divide along with </w:t>
      </w:r>
      <w:r w:rsidR="00E30C99">
        <w:t>soviet’s</w:t>
      </w:r>
      <w:r>
        <w:t xml:space="preserve"> power over so much land grew tension in the west as the east was afraid the west would try to enforce democratic rule and the west afraid of communist rule. It </w:t>
      </w:r>
      <w:r w:rsidR="00E30C99">
        <w:t>seemed</w:t>
      </w:r>
      <w:r>
        <w:t xml:space="preserve"> that only one political </w:t>
      </w:r>
      <w:r w:rsidR="00E30C99">
        <w:t>type</w:t>
      </w:r>
      <w:r>
        <w:t xml:space="preserve"> could rule over Europe and both were afraid of the other.</w:t>
      </w:r>
    </w:p>
    <w:p w14:paraId="68787733" w14:textId="7081CCFF" w:rsidR="009A3128" w:rsidRDefault="009A3128" w:rsidP="009A3128"/>
    <w:p w14:paraId="3EA23AF0" w14:textId="71BE03BD" w:rsidR="009A3128" w:rsidRDefault="009A3128" w:rsidP="009A3128">
      <w:r>
        <w:t xml:space="preserve">Though the Soviet Union had fought alongside with the west in WWII both were still very weary of the other side. After the war Stalin wanted to prop up communist </w:t>
      </w:r>
      <w:r w:rsidR="0066732B">
        <w:t>rulers all along eastern Europe. Stalin saw trouble from the Czechs, Poles, and Hungarians for his treatment to them during the war. “The Communist regimes in the satellite countries could only be maintained by force and terror. (Perry, 839)”. But the west was too afraid of another war to outright challenge this spread of communism and Stalin rule.</w:t>
      </w:r>
    </w:p>
    <w:p w14:paraId="21A26AC4" w14:textId="6EE6937A" w:rsidR="0066732B" w:rsidRDefault="0066732B" w:rsidP="009A3128"/>
    <w:p w14:paraId="1EB4AAF4" w14:textId="48FB5B45" w:rsidR="0066732B" w:rsidRDefault="00DC2167" w:rsidP="009A3128">
      <w:r>
        <w:t xml:space="preserve">In March 1947 President Truman had decided Stalin had to be halted an in hist Truman Doctrine declared that any nation under threat of communist rule should be helped by the United </w:t>
      </w:r>
      <w:r>
        <w:lastRenderedPageBreak/>
        <w:t xml:space="preserve">States. </w:t>
      </w:r>
      <w:r w:rsidR="00E30C99">
        <w:t>Thus,</w:t>
      </w:r>
      <w:r>
        <w:t xml:space="preserve"> stopping communist growth in Greece and Turkey and threatening growth elsewhere. In 1949 NATO was formed joining America and western </w:t>
      </w:r>
      <w:r w:rsidR="00E30C99">
        <w:t>Europe along</w:t>
      </w:r>
      <w:r>
        <w:t xml:space="preserve"> with Greece and Turkey against Stalin and communism in general. The </w:t>
      </w:r>
      <w:r w:rsidR="00E30C99">
        <w:t>Soviets</w:t>
      </w:r>
      <w:r>
        <w:t xml:space="preserve"> then formed the Warsaw P</w:t>
      </w:r>
      <w:bookmarkStart w:id="0" w:name="_GoBack"/>
      <w:bookmarkEnd w:id="0"/>
      <w:r>
        <w:t xml:space="preserve">act joining them with their </w:t>
      </w:r>
      <w:r w:rsidR="00E30C99">
        <w:t>Satellite</w:t>
      </w:r>
      <w:r>
        <w:t xml:space="preserve"> countries in western Europe. In 1949 the Soviet Union </w:t>
      </w:r>
      <w:r w:rsidR="00E30C99">
        <w:t>successfully</w:t>
      </w:r>
      <w:r>
        <w:t xml:space="preserve"> tested its first Nuclear bomb starting the Arms war with the U.S. for greater military technology </w:t>
      </w:r>
      <w:r w:rsidR="00E30C99">
        <w:t>to</w:t>
      </w:r>
      <w:r>
        <w:t xml:space="preserve"> </w:t>
      </w:r>
      <w:r w:rsidR="00E30C99">
        <w:t>intimidate</w:t>
      </w:r>
      <w:r>
        <w:t xml:space="preserve"> each other. This arms race </w:t>
      </w:r>
      <w:r w:rsidR="00E30C99">
        <w:t>escalated</w:t>
      </w:r>
      <w:r>
        <w:t xml:space="preserve"> to outer space and leading to in 1969 the United States sending a man onto the moon. This race created the most powerful and dangerous weapons ever created and for the first time put Americas homeland in danger of intercontinental ballistic Missiles. </w:t>
      </w:r>
    </w:p>
    <w:p w14:paraId="729F422E" w14:textId="62BACF2D" w:rsidR="00DC2167" w:rsidRDefault="00DC2167" w:rsidP="009A3128"/>
    <w:p w14:paraId="3225CC6F" w14:textId="761A1F40" w:rsidR="00E30C99" w:rsidRDefault="00DC2167" w:rsidP="00E30C99">
      <w:r>
        <w:t xml:space="preserve">Though no war was fought between the United States and the Soviet Union, </w:t>
      </w:r>
      <w:r w:rsidR="00E30C99">
        <w:t>they</w:t>
      </w:r>
      <w:r>
        <w:t xml:space="preserve"> did fight by backing opposing side of multiple wars the first of which was the </w:t>
      </w:r>
      <w:r w:rsidR="00E30C99">
        <w:t>Korean</w:t>
      </w:r>
      <w:r>
        <w:t xml:space="preserve"> war.</w:t>
      </w:r>
      <w:r w:rsidR="00D30AEE">
        <w:t xml:space="preserve"> The pro-soviet north fought with the pro-American south as communism versus democracy </w:t>
      </w:r>
      <w:r w:rsidR="00E30C99">
        <w:t>throughout</w:t>
      </w:r>
      <w:r w:rsidR="00D30AEE">
        <w:t xml:space="preserve"> </w:t>
      </w:r>
      <w:r w:rsidR="00E30C99">
        <w:t>Korea</w:t>
      </w:r>
      <w:r w:rsidR="00D30AEE">
        <w:t xml:space="preserve">. American </w:t>
      </w:r>
      <w:r w:rsidR="00E30C99">
        <w:t>general</w:t>
      </w:r>
      <w:r w:rsidR="00D30AEE">
        <w:t xml:space="preserve"> </w:t>
      </w:r>
      <w:r w:rsidR="00E30C99">
        <w:t>MacArthur</w:t>
      </w:r>
      <w:r w:rsidR="00D30AEE">
        <w:t xml:space="preserve"> lead troops up to China, though china surprise attacked and </w:t>
      </w:r>
      <w:r w:rsidR="00E30C99">
        <w:t>pushed</w:t>
      </w:r>
      <w:r w:rsidR="00D30AEE">
        <w:t xml:space="preserve"> them back south. The Cuban Missile crisis was not a war but a confrontation between America and the </w:t>
      </w:r>
      <w:r w:rsidR="00E30C99">
        <w:t>Soviets</w:t>
      </w:r>
      <w:r w:rsidR="00D30AEE">
        <w:t xml:space="preserve"> over Nuclear launch sites in Cuba and already established US sites in Turkey. The sites in </w:t>
      </w:r>
      <w:r w:rsidR="00E30C99">
        <w:t>Cuba</w:t>
      </w:r>
      <w:r w:rsidR="00D30AEE">
        <w:t xml:space="preserve"> would mean the Soviets missiles could easily reach the United states. </w:t>
      </w:r>
      <w:r w:rsidR="00E30C99">
        <w:t>Tensions</w:t>
      </w:r>
      <w:r w:rsidR="00D30AEE">
        <w:t xml:space="preserve"> </w:t>
      </w:r>
      <w:r w:rsidR="00E30C99">
        <w:t>grew,</w:t>
      </w:r>
      <w:r w:rsidR="00D30AEE">
        <w:t xml:space="preserve"> and </w:t>
      </w:r>
      <w:r w:rsidR="00E30C99">
        <w:t>threat</w:t>
      </w:r>
      <w:r w:rsidR="00D30AEE">
        <w:t xml:space="preserve"> of nuclear war was high but in the end </w:t>
      </w:r>
      <w:r w:rsidR="00E30C99">
        <w:t>Khrushchev</w:t>
      </w:r>
      <w:r w:rsidR="00D30AEE">
        <w:t xml:space="preserve">, then soviet leader, backed down. </w:t>
      </w:r>
      <w:r w:rsidR="00E30C99">
        <w:t>Finally,</w:t>
      </w:r>
      <w:r w:rsidR="00D30AEE">
        <w:t xml:space="preserve"> was the </w:t>
      </w:r>
      <w:r w:rsidR="00443EBB">
        <w:t xml:space="preserve">Vietnam war, new countries out colonial rule became easily </w:t>
      </w:r>
      <w:r w:rsidR="00E30C99">
        <w:t>succumbed</w:t>
      </w:r>
      <w:r w:rsidR="00443EBB">
        <w:t xml:space="preserve"> to communism and Vietnam was one of them. A communist norther had </w:t>
      </w:r>
      <w:r w:rsidR="00E30C99">
        <w:t>grown</w:t>
      </w:r>
      <w:r w:rsidR="00443EBB">
        <w:t xml:space="preserve"> south and threatened to take over the entire country. U.S. troops deployed into Korea “equipped with the most a</w:t>
      </w:r>
      <w:r w:rsidR="00E30C99">
        <w:t>dv</w:t>
      </w:r>
      <w:r w:rsidR="00443EBB">
        <w:t xml:space="preserve">anced chemical weapons an electric </w:t>
      </w:r>
      <w:r w:rsidR="00E30C99">
        <w:t>equipment</w:t>
      </w:r>
      <w:r w:rsidR="00443EBB">
        <w:t xml:space="preserve"> available (Perry, 844)” seemed </w:t>
      </w:r>
      <w:r w:rsidR="00443EBB">
        <w:lastRenderedPageBreak/>
        <w:t xml:space="preserve">unable to break the resilient north and caused countless </w:t>
      </w:r>
      <w:r w:rsidR="00E30C99">
        <w:t>casualties</w:t>
      </w:r>
      <w:r w:rsidR="00443EBB">
        <w:t xml:space="preserve"> the process. Richard Nixon negotiates with the north Vietnamese as the troops moved to Cambodia and </w:t>
      </w:r>
      <w:r w:rsidR="00E30C99">
        <w:t>Laos</w:t>
      </w:r>
      <w:r w:rsidR="00443EBB">
        <w:t xml:space="preserve">. </w:t>
      </w:r>
    </w:p>
    <w:p w14:paraId="51604A95" w14:textId="77777777" w:rsidR="00E30C99" w:rsidRDefault="00E30C99" w:rsidP="009A3128"/>
    <w:p w14:paraId="33AAE3EA" w14:textId="121886A8" w:rsidR="00DC2167" w:rsidRPr="009A3128" w:rsidRDefault="00443EBB" w:rsidP="009A3128">
      <w:r>
        <w:t xml:space="preserve">A peace agreement was </w:t>
      </w:r>
      <w:r w:rsidR="00E30C99">
        <w:t>reached,</w:t>
      </w:r>
      <w:r>
        <w:t xml:space="preserve"> and the United States pulled out of Vietnam leaving the south to be absorbed by the Communist north. The </w:t>
      </w:r>
      <w:r w:rsidR="00E30C99">
        <w:t>removal</w:t>
      </w:r>
      <w:r>
        <w:t xml:space="preserve"> of U.S. troops from Cambodia propped up communists called the Khmer Rouge who committed a </w:t>
      </w:r>
      <w:r w:rsidR="00E30C99">
        <w:t>genocide killing</w:t>
      </w:r>
      <w:r>
        <w:t xml:space="preserve"> hundreds of thousands of people. </w:t>
      </w:r>
      <w:r w:rsidR="00E30C99">
        <w:t xml:space="preserve">While cold war was not fought directly between the United States and the Soviet Union, many people still died and with the nuclear developments from the time potential death for future wars grew to what is now unfathomable. </w:t>
      </w:r>
    </w:p>
    <w:sectPr w:rsidR="00DC2167" w:rsidRPr="009A312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A8A13" w14:textId="77777777" w:rsidR="0026026A" w:rsidRDefault="0026026A">
      <w:pPr>
        <w:spacing w:line="240" w:lineRule="auto"/>
      </w:pPr>
      <w:r>
        <w:separator/>
      </w:r>
    </w:p>
  </w:endnote>
  <w:endnote w:type="continuationSeparator" w:id="0">
    <w:p w14:paraId="1DC97C55" w14:textId="77777777" w:rsidR="0026026A" w:rsidRDefault="00260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6D24" w14:textId="77777777" w:rsidR="0026026A" w:rsidRDefault="0026026A">
      <w:pPr>
        <w:spacing w:line="240" w:lineRule="auto"/>
      </w:pPr>
      <w:r>
        <w:separator/>
      </w:r>
    </w:p>
  </w:footnote>
  <w:footnote w:type="continuationSeparator" w:id="0">
    <w:p w14:paraId="065CCF48" w14:textId="77777777" w:rsidR="0026026A" w:rsidRDefault="002602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52422" w14:textId="6657EC7D" w:rsidR="00E30C99" w:rsidRDefault="00E30C99" w:rsidP="00E30C99">
    <w:pPr>
      <w:pStyle w:val="Header"/>
    </w:pPr>
    <w:r>
      <w:t>Alloway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ABDDF" w14:textId="6401A8C2" w:rsidR="00E614DD" w:rsidRDefault="009A3128">
    <w:pPr>
      <w:pStyle w:val="Header"/>
    </w:pPr>
    <w:r>
      <w:t>Alloway</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28"/>
    <w:rsid w:val="00040CBB"/>
    <w:rsid w:val="000B78C8"/>
    <w:rsid w:val="001463B2"/>
    <w:rsid w:val="001F62C0"/>
    <w:rsid w:val="00245E02"/>
    <w:rsid w:val="0026026A"/>
    <w:rsid w:val="00353B66"/>
    <w:rsid w:val="00443EBB"/>
    <w:rsid w:val="004A2675"/>
    <w:rsid w:val="004F7139"/>
    <w:rsid w:val="00535357"/>
    <w:rsid w:val="0066732B"/>
    <w:rsid w:val="00691EC1"/>
    <w:rsid w:val="007C53FB"/>
    <w:rsid w:val="008B7D18"/>
    <w:rsid w:val="008F1F97"/>
    <w:rsid w:val="008F4052"/>
    <w:rsid w:val="009A3128"/>
    <w:rsid w:val="009D4EB3"/>
    <w:rsid w:val="00B13D1B"/>
    <w:rsid w:val="00B818DF"/>
    <w:rsid w:val="00BA461E"/>
    <w:rsid w:val="00D30AEE"/>
    <w:rsid w:val="00D52117"/>
    <w:rsid w:val="00DB0D39"/>
    <w:rsid w:val="00DC2167"/>
    <w:rsid w:val="00E14005"/>
    <w:rsid w:val="00E30C99"/>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1DFD4"/>
  <w15:chartTrackingRefBased/>
  <w15:docId w15:val="{A5155C13-B69E-43A5-B1B4-A60BC0B6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61</TotalTime>
  <Pages>1</Pages>
  <Words>644</Words>
  <Characters>3264</Characters>
  <Application>Microsoft Office Word</Application>
  <DocSecurity>0</DocSecurity>
  <Lines>54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 Alloway</cp:lastModifiedBy>
  <cp:revision>4</cp:revision>
  <dcterms:created xsi:type="dcterms:W3CDTF">2018-07-14T17:56:00Z</dcterms:created>
  <dcterms:modified xsi:type="dcterms:W3CDTF">2018-07-14T18:57:00Z</dcterms:modified>
  <cp:version/>
</cp:coreProperties>
</file>